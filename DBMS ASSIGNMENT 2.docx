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rFonts w:ascii="Times New Roman" w:cs="Times New Roman" w:hAnsi="Times New Roman"/>
          <w:b/>
          <w:bCs/>
          <w:sz w:val="36"/>
          <w:szCs w:val="36"/>
          <w:u w:val="single"/>
        </w:rPr>
      </w:pPr>
      <w:bookmarkStart w:id="0" w:name="_Hlk173057031"/>
      <w:bookmarkEnd w:id="0"/>
      <w:r>
        <w:rPr>
          <w:rFonts w:ascii="Times New Roman" w:cs="Times New Roman" w:hAnsi="Times New Roman"/>
          <w:b/>
          <w:bCs/>
          <w:sz w:val="36"/>
          <w:szCs w:val="36"/>
          <w:u w:val="single"/>
        </w:rPr>
        <w:t>CSA05: DATABASE MANAGEMENT SYSTEMS-ASSIGNMENT-2</w:t>
      </w:r>
    </w:p>
    <w:p>
      <w:pPr>
        <w:jc w:val="center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  <w:t>Question 1: Top 3 Departments with Highest Average Salary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  <w:t>Write a SQL query to find the top 3 departments with the highest average salary of employees. Ensure departments with no employees show an average salary of NULL.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  <w:t xml:space="preserve">CREATING TABLES :  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  <w:drawing>
          <wp:inline distT="0" distB="0" distL="0" distR="0">
            <wp:extent cx="5609167" cy="2314263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09167" cy="231426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  <w:drawing>
          <wp:inline distT="0" distB="0" distL="0" distR="0">
            <wp:extent cx="5608955" cy="2463795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08955" cy="246379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u w:val="single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8"/>
          <w:szCs w:val="28"/>
          <w:u w:val="single"/>
          <w:lang w:eastAsia="en-IN"/>
        </w:rPr>
        <w:t>QUERY :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SELECT 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d.DepartmentID,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d.DepartmentName,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AVG(e.Salary) AS AvgSalary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FROM 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Departments d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LEFT JOIN 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Employees e ON d.DepartmentID = e.DepartmentID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GROUP BY 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d.DepartmentID, d.DepartmentName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ORDER BY 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AvgSalary DESC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>FETCH FIRST 3 ROWS ONLY;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4"/>
          <w:szCs w:val="24"/>
          <w:lang w:eastAsia="en-IN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>
          <wp:inline distT="0" distB="0" distL="0" distR="0">
            <wp:extent cx="5731510" cy="2700020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70002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Explanation</w:t>
      </w:r>
      <w:r>
        <w:rPr>
          <w:rFonts w:ascii="Times New Roman" w:cs="Times New Roman" w:hAnsi="Times New Roman"/>
          <w:b/>
          <w:bCs/>
          <w:sz w:val="28"/>
          <w:szCs w:val="28"/>
        </w:rPr>
        <w:t>:</w:t>
      </w:r>
    </w:p>
    <w:p>
      <w:pPr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Goal</w:t>
      </w:r>
      <w:r>
        <w:rPr>
          <w:rFonts w:ascii="Times New Roman" w:cs="Times New Roman" w:hAnsi="Times New Roman"/>
          <w:sz w:val="28"/>
          <w:szCs w:val="28"/>
        </w:rPr>
        <w:t>: Find the top 3 departments with the highest average salary of employees, including departments with no employees.</w:t>
      </w:r>
    </w:p>
    <w:p>
      <w:pPr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Handling Departments with No Employees</w:t>
      </w:r>
      <w:r>
        <w:rPr>
          <w:rFonts w:ascii="Times New Roman" w:cs="Times New Roman" w:hAnsi="Times New Roman"/>
          <w:sz w:val="28"/>
          <w:szCs w:val="28"/>
        </w:rPr>
        <w:t>: Use a LEFT JOIN to include all departments, even those with no employees, and the AVG function to calculate the average salary. If a department has no employees, the average salary will be NULL.</w:t>
      </w:r>
    </w:p>
    <w:p>
      <w:pPr>
        <w:ind w:left="720"/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spacing w:before="100" w:beforeAutospacing="1" w:after="100" w:afterAutospacing="1" w:line="240" w:lineRule="auto"/>
        <w:rPr>
          <w:rFonts w:ascii="Times New Roman" w:cs="Times New Roman" w:hAnsi="Times New Roman"/>
          <w:sz w:val="28"/>
          <w:szCs w:val="28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  <w:t>Question 2: Retrieving Hierarchical Category Paths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  <w:t>Write a SQL query using recursive Common Table Expressions (CTE) to retrieve all categories along with their full hierarchical path (e.g., Category &gt; Subcategory &gt; Sub-subcategory).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CREATING TABLE 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>
          <wp:inline distT="0" distB="0" distL="0" distR="0">
            <wp:extent cx="5731510" cy="2430780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4307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28"/>
          <w:szCs w:val="28"/>
          <w:u w:val="single"/>
        </w:rPr>
      </w:pPr>
      <w:r>
        <w:rPr>
          <w:rFonts w:ascii="Times New Roman" w:cs="Times New Roman" w:hAnsi="Times New Roman"/>
          <w:sz w:val="28"/>
          <w:szCs w:val="28"/>
          <w:u w:val="single"/>
        </w:rPr>
        <w:t xml:space="preserve">QUERY : 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>SELECT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 xml:space="preserve">    CategoryID,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 xml:space="preserve">    CategoryName,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 xml:space="preserve">    SYS_CONNECT_BY_PATH(CategoryName, ' &gt; ') AS HierarchicalPath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 xml:space="preserve">FROM 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 xml:space="preserve">    ProductCategories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 xml:space="preserve">START WITH 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 xml:space="preserve">    ParentCategoryID IS NULL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 xml:space="preserve">CONNECT BY 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 xml:space="preserve">    PRIOR CategoryID = ParentCategoryID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 xml:space="preserve">ORDER BY 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 xml:space="preserve">    HierarchicalPath;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>
          <wp:inline distT="0" distB="0" distL="0" distR="0">
            <wp:extent cx="5731510" cy="2618740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6187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Explanation:</w:t>
      </w:r>
    </w:p>
    <w:p>
      <w:pPr>
        <w:numPr>
          <w:ilvl w:val="0"/>
          <w:numId w:val="2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Goal</w:t>
      </w:r>
      <w:r>
        <w:rPr>
          <w:rFonts w:ascii="Times New Roman" w:cs="Times New Roman" w:hAnsi="Times New Roman"/>
          <w:sz w:val="28"/>
          <w:szCs w:val="28"/>
        </w:rPr>
        <w:t>: Retrieve all categories along with their full hierarchical path using a recursive Common Table Expression (CTE).</w:t>
      </w:r>
    </w:p>
    <w:p>
      <w:pPr>
        <w:numPr>
          <w:ilvl w:val="0"/>
          <w:numId w:val="2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Recursive CTE</w:t>
      </w:r>
      <w:r>
        <w:rPr>
          <w:rFonts w:ascii="Times New Roman" w:cs="Times New Roman" w:hAnsi="Times New Roman"/>
          <w:sz w:val="28"/>
          <w:szCs w:val="28"/>
        </w:rPr>
        <w:t>: The CTE starts with the base level categories and recursively joins to retrieve child categories, building the full path for each category.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  <w:t>Question 3: Total Distinct Customers by Month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  <w:t>Design a SQL query to find the total number of distinct customers who made a purchase in each month of the current year. Ensure months with no customer activity show a count of 0.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CREATING TABLE :</w:t>
      </w: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>
          <wp:inline distT="0" distB="0" distL="0" distR="0">
            <wp:extent cx="5731510" cy="2604135"/>
            <wp:effectExtent l="0" t="0" r="0" b="0"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60413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  <w:u w:val="single"/>
        </w:rPr>
      </w:pPr>
      <w:r>
        <w:rPr>
          <w:rFonts w:ascii="Times New Roman" w:cs="Times New Roman" w:hAnsi="Times New Roman"/>
          <w:sz w:val="28"/>
          <w:szCs w:val="28"/>
          <w:u w:val="single"/>
        </w:rPr>
        <w:t>QUERY :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>WITH Months AS (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 xml:space="preserve">    SELECT TO_CHAR(ADD_MONTHS(TRUNC(SYSDATE, 'YEAR'), LEVEL - 1), 'Month') AS MonthName,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 xml:space="preserve">           LEVEL AS MonthNumber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 xml:space="preserve">    FROM DUAL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 xml:space="preserve">    CONNECT BY LEVEL &lt;= 12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>),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>CustomerCounts AS (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 xml:space="preserve">    SELECT TO_CHAR(PurchaseDate, 'Month') AS MonthName,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 xml:space="preserve">           COUNT(DISTINCT CustomerID) AS CustomerCount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 xml:space="preserve">    FROM Purchases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 xml:space="preserve">    WHERE EXTRACT(YEAR FROM PurchaseDate) = EXTRACT(YEAR FROM SYSDATE)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 xml:space="preserve">    GROUP BY TO_CHAR(PurchaseDate, 'Month'), TO_CHAR(PurchaseDate, 'MM')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>)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>SELECT m.MonthName,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 xml:space="preserve">       NVL(c.CustomerCount, 0) AS CustomerCount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>FROM Months m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>LEFT JOIN CustomerCounts c ON m.MonthName = c.MonthName</w:t>
      </w:r>
    </w:p>
    <w:p>
      <w:pPr>
        <w:rPr>
          <w:rFonts w:ascii="Arial Rounded MT Bold" w:cs="Times New Roman" w:hAnsi="Arial Rounded MT Bold"/>
          <w:sz w:val="24"/>
          <w:szCs w:val="24"/>
        </w:rPr>
      </w:pPr>
      <w:r>
        <w:rPr>
          <w:rFonts w:ascii="Arial Rounded MT Bold" w:cs="Times New Roman" w:hAnsi="Arial Rounded MT Bold"/>
          <w:sz w:val="24"/>
          <w:szCs w:val="24"/>
        </w:rPr>
        <w:t>ORDER BY m.MonthNumber;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>
          <wp:inline distT="0" distB="0" distL="0" distR="0">
            <wp:extent cx="6311900" cy="3060700"/>
            <wp:effectExtent l="0" t="0" r="0" b="0"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11900" cy="30607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Explanation</w:t>
      </w:r>
      <w:r>
        <w:rPr>
          <w:rFonts w:ascii="Times New Roman" w:cs="Times New Roman" w:hAnsi="Times New Roman"/>
          <w:b/>
          <w:bCs/>
          <w:sz w:val="28"/>
          <w:szCs w:val="28"/>
        </w:rPr>
        <w:t>:</w:t>
      </w:r>
    </w:p>
    <w:p>
      <w:pPr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Goal</w:t>
      </w:r>
      <w:r>
        <w:rPr>
          <w:rFonts w:ascii="Times New Roman" w:cs="Times New Roman" w:hAnsi="Times New Roman"/>
          <w:sz w:val="28"/>
          <w:szCs w:val="28"/>
        </w:rPr>
        <w:t>: Find the total number of distinct customers who made a purchase in each month of the current year, including months with no customer activity.</w:t>
      </w:r>
    </w:p>
    <w:p>
      <w:pPr>
        <w:numPr>
          <w:ilvl w:val="0"/>
          <w:numId w:val="3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Handling Zero Customer Counts</w:t>
      </w:r>
      <w:r>
        <w:rPr>
          <w:rFonts w:ascii="Times New Roman" w:cs="Times New Roman" w:hAnsi="Times New Roman"/>
          <w:sz w:val="28"/>
          <w:szCs w:val="28"/>
        </w:rPr>
        <w:t>: Use a LEFT JOIN with a calendar table or a generated series of months to ensure all months are included, and COALESCE to handle zero counts.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  <w:t>Question 4: Finding Closest Locations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  <w:t>Write a SQL query to find the closest 5 locations to a given point specified by latitude and longitude. Use spatial functions or advanced mathematical calculations for proximity.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  <w:t xml:space="preserve">CREATING TABLE : 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  <w:drawing>
          <wp:inline distT="0" distB="0" distL="0" distR="0">
            <wp:extent cx="5731510" cy="2519045"/>
            <wp:effectExtent l="0" t="0" r="0" b="0"/>
            <wp:docPr id="22" name="图片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图片 2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51904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u w:val="single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8"/>
          <w:szCs w:val="28"/>
          <w:u w:val="single"/>
          <w:lang w:eastAsia="en-IN"/>
        </w:rPr>
        <w:t xml:space="preserve">QUERY : 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>WITH input AS (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SELECT 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    34.052235 AS latitude, 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    -118.243683 AS longitude 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FROM dual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>)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>SELECT *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>FROM (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SELECT 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    loc.LocationID,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    loc.LocationName,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    loc.Latitude,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    loc.Longitude,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    (6371 * ACOS(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        LEAST(1, GREATEST(-1, 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            COS(input.latitude * (3.141592653589793 / 180)) * 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            COS(loc.Latitude * (3.141592653589793 / 180)) * 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            COS(loc.Longitude * (3.141592653589793 / 180) - input.longitude * (3.141592653589793 / 180)) + 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            SIN(input.latitude * (3.141592653589793 / 180)) * 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            SIN(loc.Latitude * (3.141592653589793 / 180))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        ))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    )) AS Distance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FROM 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    Locations loc, input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ORDER BY 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 xml:space="preserve">        Distance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>)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>WHERE ROWNUM &lt;= 5;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</w:p>
    <w:p>
      <w:pPr>
        <w:spacing w:before="100" w:beforeAutospacing="1" w:after="100" w:afterAutospacing="1" w:line="240" w:lineRule="auto"/>
        <w:jc w:val="center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  <w:drawing>
          <wp:inline distT="0" distB="0" distL="0" distR="0">
            <wp:extent cx="5731510" cy="3079114"/>
            <wp:effectExtent l="0" t="0" r="0" b="0"/>
            <wp:docPr id="25" name="图片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7" name="图片 2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307911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u w:val="single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u w:val="single"/>
          <w:lang w:eastAsia="en-IN"/>
        </w:rPr>
        <w:t>Explanation :</w:t>
      </w:r>
    </w:p>
    <w:p>
      <w:pPr>
        <w:spacing w:before="100" w:beforeAutospacing="1" w:after="100" w:afterAutospacing="1" w:line="240" w:lineRule="auto"/>
        <w:jc w:val="center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  <w:t xml:space="preserve">  </w:t>
      </w: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  <w:t>Goal</w:t>
      </w:r>
      <w:r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  <w:t>: Find the closest 5 locations to a given point specified by latitude and longitude using spatial functions.</w:t>
      </w:r>
    </w:p>
    <w:p>
      <w:pPr>
        <w:spacing w:before="100" w:beforeAutospacing="1" w:after="100" w:afterAutospacing="1" w:line="240" w:lineRule="auto"/>
        <w:jc w:val="center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  <w:t xml:space="preserve">  </w:t>
      </w: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  <w:t>Calculating Distance</w:t>
      </w:r>
      <w:r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  <w:t>: Use the Haversine formula to calculate the distance between two points on the Earth’s surface. The formula uses trigonometric functions to determine the shortest distance over the earth’s surface.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  <w:t>Question 5: Optimizing Query for Orders Table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  <w:t>Write a SQL query to retrieve orders placed in the last 7 days from a large Orders table, sorted by order date in descending order.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  <w:t>CREATING TABLE :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  <w:drawing>
          <wp:inline distT="0" distB="0" distL="0" distR="0">
            <wp:extent cx="5731510" cy="1430655"/>
            <wp:effectExtent l="0" t="0" r="0" b="0"/>
            <wp:docPr id="28" name="图片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143065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u w:val="single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8"/>
          <w:szCs w:val="28"/>
          <w:u w:val="single"/>
          <w:lang w:eastAsia="en-IN"/>
        </w:rPr>
        <w:t xml:space="preserve">QUERY : 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>CREATE INDEX idx_orderdate ON Orders(OrderDate);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4"/>
          <w:szCs w:val="24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>SELECT OrderID, OrderDate, CustomerID, TotalAmount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>FROM Orders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>WHERE OrderDate &gt;= SYSDATE - 7</w:t>
      </w:r>
    </w:p>
    <w:p>
      <w:pPr>
        <w:spacing w:before="100" w:beforeAutospacing="1" w:after="100" w:afterAutospacing="1" w:line="240" w:lineRule="auto"/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</w:pPr>
      <w:r>
        <w:rPr>
          <w:rFonts w:ascii="Arial Rounded MT Bold" w:eastAsia="Times New Roman" w:cs="Times New Roman" w:hAnsi="Arial Rounded MT Bold"/>
          <w:kern w:val="0"/>
          <w:sz w:val="24"/>
          <w:szCs w:val="24"/>
          <w:lang w:eastAsia="en-IN"/>
        </w:rPr>
        <w:t>ORDER BY OrderDate DESC;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  <w:drawing>
          <wp:inline distT="0" distB="0" distL="0" distR="0">
            <wp:extent cx="5731510" cy="2117725"/>
            <wp:effectExtent l="0" t="0" r="0" b="0"/>
            <wp:docPr id="31" name="图片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" name="图片 3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211772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u w:val="single"/>
          <w:lang w:eastAsia="en-IN"/>
        </w:rPr>
        <w:t>Explanation</w:t>
      </w: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  <w:t>: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  <w:t>Goal</w:t>
      </w:r>
      <w:r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  <w:t>: Retrieve orders placed in the last 7 days from a large Orders table, sorted by order date in descending order.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  <w:t>Optimization Strategies</w:t>
      </w:r>
      <w:r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  <w:t>:</w:t>
      </w:r>
    </w:p>
    <w:p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  <w:t>Indexing</w:t>
      </w:r>
      <w:r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  <w:t>: Create an index on the OrderDate column to speed up retrieval.</w:t>
      </w:r>
    </w:p>
    <w:p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  <w:r>
        <w:rPr>
          <w:rFonts w:ascii="Times New Roman" w:eastAsia="Times New Roman" w:cs="Times New Roman" w:hAnsi="Times New Roman"/>
          <w:b/>
          <w:bCs/>
          <w:kern w:val="0"/>
          <w:sz w:val="28"/>
          <w:szCs w:val="28"/>
          <w:lang w:eastAsia="en-IN"/>
        </w:rPr>
        <w:t>Efficient Query Structure</w:t>
      </w:r>
      <w:r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  <w:t>: Use SYSDATE - 7 for date filtering and ensure the use of the index.</w:t>
      </w: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</w:p>
    <w:p>
      <w:pPr>
        <w:jc w:val="right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 xml:space="preserve">Name : Y THIRULOGASUNDAR </w:t>
      </w:r>
    </w:p>
    <w:p>
      <w:pPr>
        <w:jc w:val="right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  <w:bookmarkStart w:id="1" w:name="_GoBack"/>
      <w:bookmarkEnd w:id="1"/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Reg num :192321073</w:t>
      </w:r>
    </w:p>
    <w:p>
      <w:pPr>
        <w:spacing w:before="100" w:beforeAutospacing="1" w:after="100" w:afterAutospacing="1" w:line="240" w:lineRule="auto"/>
        <w:jc w:val="right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</w:p>
    <w:p>
      <w:pPr>
        <w:spacing w:before="100" w:beforeAutospacing="1" w:after="100" w:afterAutospacing="1" w:line="240" w:lineRule="auto"/>
        <w:rPr>
          <w:rFonts w:ascii="Times New Roman" w:eastAsia="Times New Roman" w:cs="Times New Roman" w:hAnsi="Times New Roman"/>
          <w:kern w:val="0"/>
          <w:sz w:val="28"/>
          <w:szCs w:val="28"/>
          <w:lang w:eastAsia="en-IN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</w:p>
    <w:sectPr>
      <w:headerReference w:type="default" r:id="rId2"/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</w:fonts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6"/>
      <w:tabs>
        <w:tab w:val="center" w:pos="4513"/>
        <w:tab w:val="right" w:pos="9026"/>
      </w:tabs>
      <w:rPr>
        <w:lang w:val="en-US"/>
      </w:rPr>
    </w:pPr>
  </w:p>
  <w:p>
    <w:pPr>
      <w:pStyle w:val="16"/>
      <w:tabs>
        <w:tab w:val="center" w:pos="4513"/>
        <w:tab w:val="right" w:pos="9026"/>
      </w:tabs>
      <w:rPr>
        <w:lang w:val="en-US"/>
      </w:rPr>
    </w:pP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6C8168C5"/>
    <w:multiLevelType w:val="multilevel"/>
    <w:tmpl w:val="24FE7CBC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D71D18"/>
    <w:multiLevelType w:val="multilevel"/>
    <w:tmpl w:val="AD4E1DDC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5E5471"/>
    <w:multiLevelType w:val="multilevel"/>
    <w:tmpl w:val="77B4B9FE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7A3B79"/>
    <w:multiLevelType w:val="multilevel"/>
    <w:tmpl w:val="A3269C70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ind w:left="720"/>
      <w:contextualSpacing/>
    </w:pPr>
  </w:style>
  <w:style w:type="paragraph" w:styleId="16">
    <w:name w:val="header"/>
    <w:basedOn w:val="0"/>
    <w:pPr>
      <w:tabs>
        <w:tab w:val="center" w:pos="4513"/>
        <w:tab w:val="right" w:pos="9026"/>
      </w:tabs>
      <w:spacing w:after="0" w:line="240" w:lineRule="auto"/>
    </w:pPr>
  </w:style>
  <w:style w:type="paragraph" w:styleId="17">
    <w:name w:val="footer"/>
    <w:basedOn w:val="0"/>
    <w:pPr>
      <w:tabs>
        <w:tab w:val="center" w:pos="4513"/>
        <w:tab w:val="right" w:pos="9026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image" Target="media/2.png"/><Relationship Id="rId4" Type="http://schemas.openxmlformats.org/officeDocument/2006/relationships/image" Target="media/5.png"/><Relationship Id="rId5" Type="http://schemas.openxmlformats.org/officeDocument/2006/relationships/image" Target="media/8.png"/><Relationship Id="rId6" Type="http://schemas.openxmlformats.org/officeDocument/2006/relationships/image" Target="media/11.png"/><Relationship Id="rId7" Type="http://schemas.openxmlformats.org/officeDocument/2006/relationships/image" Target="media/14.png"/><Relationship Id="rId8" Type="http://schemas.openxmlformats.org/officeDocument/2006/relationships/image" Target="media/17.png"/><Relationship Id="rId9" Type="http://schemas.openxmlformats.org/officeDocument/2006/relationships/image" Target="media/20.png"/><Relationship Id="rId10" Type="http://schemas.openxmlformats.org/officeDocument/2006/relationships/image" Target="media/23.png"/><Relationship Id="rId11" Type="http://schemas.openxmlformats.org/officeDocument/2006/relationships/image" Target="media/26.png"/><Relationship Id="rId12" Type="http://schemas.openxmlformats.org/officeDocument/2006/relationships/image" Target="media/29.png"/><Relationship Id="rId13" Type="http://schemas.openxmlformats.org/officeDocument/2006/relationships/image" Target="media/32.png"/><Relationship Id="rId14" Type="http://schemas.openxmlformats.org/officeDocument/2006/relationships/styles" Target="styles.xml"/><Relationship Id="rId15" Type="http://schemas.openxmlformats.org/officeDocument/2006/relationships/numbering" Target="numbering.xml"/><Relationship Id="rId1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61</TotalTime>
  <Application>Yozo_Office</Application>
  <Pages>12</Pages>
  <Words>714</Words>
  <Characters>4061</Characters>
  <Lines>203</Lines>
  <Paragraphs>116</Paragraphs>
  <CharactersWithSpaces>5003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SRIKESH K</dc:creator>
  <cp:lastModifiedBy>vivo user</cp:lastModifiedBy>
  <cp:revision>18</cp:revision>
  <dcterms:created xsi:type="dcterms:W3CDTF">2024-07-28T04:23:00Z</dcterms:created>
  <dcterms:modified xsi:type="dcterms:W3CDTF">2024-08-05T02:37:28Z</dcterms:modified>
</cp:coreProperties>
</file>